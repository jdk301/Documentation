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23D24" w14:textId="78F97CF9" w:rsidR="00E81978" w:rsidRDefault="00D32CF0">
      <w:pPr>
        <w:pStyle w:val="Title"/>
      </w:pPr>
      <w:sdt>
        <w:sdtPr>
          <w:alias w:val="Title:"/>
          <w:tag w:val="Title:"/>
          <w:id w:val="726351117"/>
          <w:placeholder>
            <w:docPart w:val="4CE65D01254941A3AB8AF750C1018DC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D32F97">
            <w:t>Sudoers’ Test Plan</w:t>
          </w:r>
        </w:sdtContent>
      </w:sdt>
    </w:p>
    <w:p w14:paraId="7BC08583" w14:textId="70E5CBEF" w:rsidR="00B823AA" w:rsidRDefault="004C1ED9" w:rsidP="00B823AA">
      <w:pPr>
        <w:pStyle w:val="Title2"/>
      </w:pPr>
      <w:bookmarkStart w:id="0" w:name="_Hlk5546850"/>
      <w:r>
        <w:t>Raysean Jones-Dent, Tonye Andre Martial, Matthew Mitchell,</w:t>
      </w:r>
    </w:p>
    <w:p w14:paraId="3ACD7C9F" w14:textId="36E2C9C1" w:rsidR="004C1ED9" w:rsidRDefault="004C1ED9" w:rsidP="00B823AA">
      <w:pPr>
        <w:pStyle w:val="Title2"/>
      </w:pPr>
      <w:r>
        <w:t>Kristine Dudley, Woo Choi, Justin Kim</w:t>
      </w:r>
    </w:p>
    <w:p w14:paraId="23CEE0F6" w14:textId="3857A4E8" w:rsidR="00E81978" w:rsidRDefault="007D56BC" w:rsidP="00B823AA">
      <w:pPr>
        <w:pStyle w:val="Title2"/>
      </w:pPr>
      <w:r>
        <w:t>7 April,</w:t>
      </w:r>
      <w:r w:rsidR="004C1ED9">
        <w:t xml:space="preserve"> 2019</w:t>
      </w:r>
    </w:p>
    <w:p w14:paraId="3A0F400B" w14:textId="72F2944C" w:rsidR="004C1ED9" w:rsidRDefault="004C1ED9" w:rsidP="00B823AA">
      <w:pPr>
        <w:pStyle w:val="Title2"/>
      </w:pPr>
      <w:r>
        <w:t>CMSC 495 7982</w:t>
      </w:r>
    </w:p>
    <w:p w14:paraId="5F301E12" w14:textId="5FE96908" w:rsidR="004C1ED9" w:rsidRDefault="004C1ED9" w:rsidP="00B823AA">
      <w:pPr>
        <w:pStyle w:val="Title2"/>
      </w:pPr>
      <w:r>
        <w:t>Dr. Janell Robinson</w:t>
      </w:r>
    </w:p>
    <w:p w14:paraId="186F380B" w14:textId="3B7EB26A" w:rsidR="00192E88" w:rsidRDefault="004C1ED9" w:rsidP="00B823AA">
      <w:pPr>
        <w:pStyle w:val="Title2"/>
      </w:pPr>
      <w:r>
        <w:t>University of Maryland University College</w:t>
      </w:r>
    </w:p>
    <w:bookmarkEnd w:id="0"/>
    <w:p w14:paraId="068F6274" w14:textId="77777777" w:rsidR="00192E88" w:rsidRDefault="00192E88">
      <w:r>
        <w:br w:type="page"/>
      </w:r>
    </w:p>
    <w:p w14:paraId="2B74D0E5" w14:textId="77777777" w:rsidR="004C1ED9" w:rsidRDefault="004C1ED9" w:rsidP="00B823AA">
      <w:pPr>
        <w:pStyle w:val="Title2"/>
      </w:pPr>
    </w:p>
    <w:p w14:paraId="53927B27" w14:textId="358E77E4" w:rsidR="00E81978" w:rsidRDefault="00E81978" w:rsidP="00B823AA">
      <w:pPr>
        <w:pStyle w:val="Title2"/>
      </w:pPr>
    </w:p>
    <w:sdt>
      <w:sdtPr>
        <w:rPr>
          <w:rFonts w:asciiTheme="minorHAnsi" w:eastAsiaTheme="minorEastAsia" w:hAnsiTheme="minorHAnsi" w:cstheme="minorBidi"/>
          <w:b w:val="0"/>
          <w:szCs w:val="24"/>
        </w:rPr>
        <w:id w:val="-115529189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18A6533" w14:textId="4E2431AB" w:rsidR="00192E88" w:rsidRDefault="00192E88">
          <w:pPr>
            <w:pStyle w:val="TOCHeading"/>
          </w:pPr>
          <w:r>
            <w:t>Contents</w:t>
          </w:r>
        </w:p>
        <w:p w14:paraId="3BA251BE" w14:textId="7462F816" w:rsidR="006F40D4" w:rsidRDefault="00192E88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9436" w:history="1">
            <w:r w:rsidR="006F40D4" w:rsidRPr="0014483E">
              <w:rPr>
                <w:rStyle w:val="Hyperlink"/>
                <w:noProof/>
              </w:rPr>
              <w:t>Version History</w:t>
            </w:r>
            <w:r w:rsidR="006F40D4">
              <w:rPr>
                <w:noProof/>
                <w:webHidden/>
              </w:rPr>
              <w:tab/>
            </w:r>
            <w:r w:rsidR="006F40D4">
              <w:rPr>
                <w:noProof/>
                <w:webHidden/>
              </w:rPr>
              <w:fldChar w:fldCharType="begin"/>
            </w:r>
            <w:r w:rsidR="006F40D4">
              <w:rPr>
                <w:noProof/>
                <w:webHidden/>
              </w:rPr>
              <w:instrText xml:space="preserve"> PAGEREF _Toc5549436 \h </w:instrText>
            </w:r>
            <w:r w:rsidR="006F40D4">
              <w:rPr>
                <w:noProof/>
                <w:webHidden/>
              </w:rPr>
            </w:r>
            <w:r w:rsidR="006F40D4">
              <w:rPr>
                <w:noProof/>
                <w:webHidden/>
              </w:rPr>
              <w:fldChar w:fldCharType="separate"/>
            </w:r>
            <w:r w:rsidR="006F40D4">
              <w:rPr>
                <w:noProof/>
                <w:webHidden/>
              </w:rPr>
              <w:t>3</w:t>
            </w:r>
            <w:r w:rsidR="006F40D4">
              <w:rPr>
                <w:noProof/>
                <w:webHidden/>
              </w:rPr>
              <w:fldChar w:fldCharType="end"/>
            </w:r>
          </w:hyperlink>
        </w:p>
        <w:p w14:paraId="5D26B9DE" w14:textId="031F4332" w:rsidR="006F40D4" w:rsidRDefault="00D32CF0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549437" w:history="1">
            <w:r w:rsidR="006F40D4" w:rsidRPr="0014483E">
              <w:rPr>
                <w:rStyle w:val="Hyperlink"/>
                <w:noProof/>
              </w:rPr>
              <w:t>Test Plans</w:t>
            </w:r>
            <w:r w:rsidR="006F40D4">
              <w:rPr>
                <w:noProof/>
                <w:webHidden/>
              </w:rPr>
              <w:tab/>
            </w:r>
            <w:r w:rsidR="006F40D4">
              <w:rPr>
                <w:noProof/>
                <w:webHidden/>
              </w:rPr>
              <w:fldChar w:fldCharType="begin"/>
            </w:r>
            <w:r w:rsidR="006F40D4">
              <w:rPr>
                <w:noProof/>
                <w:webHidden/>
              </w:rPr>
              <w:instrText xml:space="preserve"> PAGEREF _Toc5549437 \h </w:instrText>
            </w:r>
            <w:r w:rsidR="006F40D4">
              <w:rPr>
                <w:noProof/>
                <w:webHidden/>
              </w:rPr>
            </w:r>
            <w:r w:rsidR="006F40D4">
              <w:rPr>
                <w:noProof/>
                <w:webHidden/>
              </w:rPr>
              <w:fldChar w:fldCharType="separate"/>
            </w:r>
            <w:r w:rsidR="006F40D4">
              <w:rPr>
                <w:noProof/>
                <w:webHidden/>
              </w:rPr>
              <w:t>4</w:t>
            </w:r>
            <w:r w:rsidR="006F40D4">
              <w:rPr>
                <w:noProof/>
                <w:webHidden/>
              </w:rPr>
              <w:fldChar w:fldCharType="end"/>
            </w:r>
          </w:hyperlink>
        </w:p>
        <w:p w14:paraId="4559339A" w14:textId="7A557625" w:rsidR="00192E88" w:rsidRDefault="00192E88">
          <w:r>
            <w:rPr>
              <w:b/>
              <w:bCs/>
              <w:noProof/>
            </w:rPr>
            <w:fldChar w:fldCharType="end"/>
          </w:r>
        </w:p>
      </w:sdtContent>
    </w:sdt>
    <w:p w14:paraId="0388B0F5" w14:textId="77777777" w:rsidR="0048635F" w:rsidRDefault="0048635F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3251C722" w14:textId="5A5ED7C6" w:rsidR="00E81978" w:rsidRDefault="00D32F97" w:rsidP="002B1A30">
      <w:pPr>
        <w:pStyle w:val="Heading1"/>
      </w:pPr>
      <w:bookmarkStart w:id="1" w:name="_Toc5549436"/>
      <w:bookmarkStart w:id="2" w:name="_Hlk5547006"/>
      <w:r>
        <w:lastRenderedPageBreak/>
        <w:t>Version History</w:t>
      </w:r>
      <w:bookmarkEnd w:id="1"/>
    </w:p>
    <w:tbl>
      <w:tblPr>
        <w:tblStyle w:val="APAReport"/>
        <w:tblW w:w="9360" w:type="dxa"/>
        <w:tblInd w:w="-15" w:type="dxa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067231" w14:paraId="363D0C91" w14:textId="77777777" w:rsidTr="0006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2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14:paraId="5E18633E" w14:textId="05FEBDA5" w:rsidR="00067231" w:rsidRPr="00D32F97" w:rsidRDefault="00067231" w:rsidP="00067231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12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14:paraId="68A437AF" w14:textId="4D696FD2" w:rsidR="00067231" w:rsidRPr="00D32F97" w:rsidRDefault="00067231" w:rsidP="00067231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12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14:paraId="7EF91F91" w14:textId="7FEFDF30" w:rsidR="00067231" w:rsidRPr="00D32F97" w:rsidRDefault="00067231" w:rsidP="0006723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67231" w14:paraId="4D564EEA" w14:textId="77777777" w:rsidTr="00426A5A">
        <w:tc>
          <w:tcPr>
            <w:tcW w:w="312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5F17D923" w14:textId="5DA03EFA" w:rsidR="00067231" w:rsidRDefault="00067231" w:rsidP="00067231">
            <w:r>
              <w:t>4/2 – 4/3/2019</w:t>
            </w:r>
          </w:p>
        </w:tc>
        <w:tc>
          <w:tcPr>
            <w:tcW w:w="312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30F1F1FA" w14:textId="0A33DCEB" w:rsidR="00067231" w:rsidRDefault="00067231" w:rsidP="00067231">
            <w:r>
              <w:t>Version 1</w:t>
            </w:r>
          </w:p>
        </w:tc>
        <w:tc>
          <w:tcPr>
            <w:tcW w:w="312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4CDCCAA1" w14:textId="0A2CE0B8" w:rsidR="00067231" w:rsidRDefault="00067231" w:rsidP="00067231">
            <w:r>
              <w:t>Initial Draft</w:t>
            </w:r>
          </w:p>
        </w:tc>
      </w:tr>
      <w:tr w:rsidR="00067231" w14:paraId="7504FB3A" w14:textId="77777777" w:rsidTr="00426A5A">
        <w:tc>
          <w:tcPr>
            <w:tcW w:w="312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31E4B57" w14:textId="34E7FBDB" w:rsidR="00067231" w:rsidRDefault="00067231" w:rsidP="00067231">
            <w:bookmarkStart w:id="3" w:name="_GoBack"/>
            <w:r>
              <w:t>4/7/2019</w:t>
            </w:r>
          </w:p>
        </w:tc>
        <w:tc>
          <w:tcPr>
            <w:tcW w:w="312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C3D0466" w14:textId="55490F92" w:rsidR="00067231" w:rsidRDefault="00067231" w:rsidP="00067231">
            <w:r>
              <w:t>Version 2</w:t>
            </w:r>
          </w:p>
        </w:tc>
        <w:tc>
          <w:tcPr>
            <w:tcW w:w="312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BDE94F4" w14:textId="37DD4B22" w:rsidR="00067231" w:rsidRDefault="00067231" w:rsidP="00067231">
            <w:r>
              <w:t>Added version history, split user guide and test plan, and added peer suggestions</w:t>
            </w:r>
          </w:p>
        </w:tc>
      </w:tr>
      <w:bookmarkEnd w:id="2"/>
      <w:bookmarkEnd w:id="3"/>
    </w:tbl>
    <w:p w14:paraId="25351C87" w14:textId="4A8398B3" w:rsidR="0048635F" w:rsidRDefault="0048635F" w:rsidP="00D32F97"/>
    <w:p w14:paraId="447B5549" w14:textId="6FE00555" w:rsidR="00D32F97" w:rsidRDefault="0048635F" w:rsidP="0048635F">
      <w:r>
        <w:br w:type="page"/>
      </w:r>
    </w:p>
    <w:p w14:paraId="35DB3AB4" w14:textId="49BB1B62" w:rsidR="00520554" w:rsidRDefault="00520554" w:rsidP="00520554">
      <w:pPr>
        <w:pStyle w:val="Heading1"/>
      </w:pPr>
      <w:bookmarkStart w:id="4" w:name="_Toc5549437"/>
      <w:r>
        <w:lastRenderedPageBreak/>
        <w:t>Test Plans</w:t>
      </w:r>
      <w:bookmarkEnd w:id="4"/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1741"/>
        <w:gridCol w:w="1738"/>
        <w:gridCol w:w="2669"/>
        <w:gridCol w:w="1928"/>
        <w:gridCol w:w="1254"/>
      </w:tblGrid>
      <w:tr w:rsidR="008E1527" w14:paraId="1EA6DB98" w14:textId="77777777" w:rsidTr="006F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14:paraId="5FAED670" w14:textId="594B83F1" w:rsidR="008E1527" w:rsidRPr="008E1527" w:rsidRDefault="008E1527" w:rsidP="008E1527">
            <w:pPr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74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14:paraId="51655FDA" w14:textId="366703FD" w:rsidR="008E1527" w:rsidRPr="008E1527" w:rsidRDefault="008E1527" w:rsidP="008E152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14:paraId="391B0DE1" w14:textId="257924A0" w:rsidR="008E1527" w:rsidRPr="008E1527" w:rsidRDefault="008E1527" w:rsidP="008E1527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9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14:paraId="5DF048DA" w14:textId="6FCCF535" w:rsidR="008E1527" w:rsidRPr="008E1527" w:rsidRDefault="008E1527" w:rsidP="008E1527">
            <w:pPr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14:paraId="6627C469" w14:textId="6829DFE7" w:rsidR="008E1527" w:rsidRPr="008E1527" w:rsidRDefault="008E1527" w:rsidP="008E1527">
            <w:pPr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8E1527" w14:paraId="28A2E296" w14:textId="77777777" w:rsidTr="006F575B">
        <w:tc>
          <w:tcPr>
            <w:tcW w:w="174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02431BD5" w14:textId="114D99C9" w:rsidR="008E1527" w:rsidRDefault="008E1527" w:rsidP="00520554">
            <w:r>
              <w:t>No Username provided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638F640A" w14:textId="2F2C0EDB" w:rsidR="008E1527" w:rsidRDefault="008E1527" w:rsidP="00520554">
            <w:r>
              <w:t>Empty username</w:t>
            </w:r>
          </w:p>
        </w:tc>
        <w:tc>
          <w:tcPr>
            <w:tcW w:w="266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5A1230C3" w14:textId="77777777" w:rsidR="008E1527" w:rsidRDefault="008E1527" w:rsidP="00520554">
            <w:r>
              <w:t>Message box stating account username is required</w:t>
            </w:r>
          </w:p>
          <w:p w14:paraId="0EFDAD2E" w14:textId="661BF851" w:rsidR="00461BFD" w:rsidRDefault="00461BFD" w:rsidP="00520554"/>
        </w:tc>
        <w:tc>
          <w:tcPr>
            <w:tcW w:w="194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34E96426" w14:textId="77777777" w:rsidR="008E1527" w:rsidRDefault="008E1527" w:rsidP="00520554"/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78B3E69C" w14:textId="77777777" w:rsidR="008E1527" w:rsidRDefault="008E1527" w:rsidP="00520554"/>
        </w:tc>
      </w:tr>
      <w:tr w:rsidR="008E1527" w14:paraId="7D93EF95" w14:textId="77777777" w:rsidTr="006F575B">
        <w:tc>
          <w:tcPr>
            <w:tcW w:w="1744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0BDB6E56" w14:textId="6EBE8BD0" w:rsidR="008E1527" w:rsidRDefault="008E1527" w:rsidP="00520554">
            <w:r>
              <w:t>No password provided</w:t>
            </w:r>
          </w:p>
        </w:tc>
        <w:tc>
          <w:tcPr>
            <w:tcW w:w="1743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7C24848C" w14:textId="7B3FDA9E" w:rsidR="008E1527" w:rsidRDefault="008E1527" w:rsidP="00520554">
            <w:r>
              <w:t>Empty password box</w:t>
            </w:r>
          </w:p>
        </w:tc>
        <w:tc>
          <w:tcPr>
            <w:tcW w:w="2669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1B3CFD16" w14:textId="77777777" w:rsidR="008E1527" w:rsidRDefault="008E1527" w:rsidP="00520554">
            <w:r>
              <w:t>Message box stating password required</w:t>
            </w:r>
          </w:p>
          <w:p w14:paraId="1FFDEE9D" w14:textId="5C8CA905" w:rsidR="00461BFD" w:rsidRDefault="00461BFD" w:rsidP="00520554"/>
        </w:tc>
        <w:tc>
          <w:tcPr>
            <w:tcW w:w="1944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6BB7CB55" w14:textId="77777777" w:rsidR="008E1527" w:rsidRDefault="008E1527" w:rsidP="00520554"/>
        </w:tc>
        <w:tc>
          <w:tcPr>
            <w:tcW w:w="1260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050074F8" w14:textId="77777777" w:rsidR="008E1527" w:rsidRDefault="008E1527" w:rsidP="00520554"/>
        </w:tc>
      </w:tr>
      <w:tr w:rsidR="008E1527" w14:paraId="0338390C" w14:textId="77777777" w:rsidTr="006F575B">
        <w:tc>
          <w:tcPr>
            <w:tcW w:w="1744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2F5B2EC0" w14:textId="62787D74" w:rsidR="008E1527" w:rsidRDefault="008E1527" w:rsidP="00520554">
            <w:r>
              <w:t>Login with wrong username and password combination</w:t>
            </w:r>
          </w:p>
        </w:tc>
        <w:tc>
          <w:tcPr>
            <w:tcW w:w="1743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54734C0B" w14:textId="30BEB362" w:rsidR="008E1527" w:rsidRDefault="008E1527" w:rsidP="00520554">
            <w:r>
              <w:t>X</w:t>
            </w:r>
            <w:r w:rsidR="001C4A92">
              <w:t xml:space="preserve">ML </w:t>
            </w:r>
            <w:r>
              <w:t>file</w:t>
            </w:r>
          </w:p>
          <w:p w14:paraId="7C4BD713" w14:textId="77777777" w:rsidR="008E1527" w:rsidRDefault="008E1527" w:rsidP="00520554">
            <w:r>
              <w:t>Wrong username and password combination</w:t>
            </w:r>
          </w:p>
          <w:p w14:paraId="581D4CE5" w14:textId="0DC5E76C" w:rsidR="00461BFD" w:rsidRDefault="00461BFD" w:rsidP="00520554"/>
        </w:tc>
        <w:tc>
          <w:tcPr>
            <w:tcW w:w="2669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771BE287" w14:textId="0382B1FC" w:rsidR="008E1527" w:rsidRDefault="008E1527" w:rsidP="00520554">
            <w:r>
              <w:t>Message box stating could not login</w:t>
            </w:r>
          </w:p>
        </w:tc>
        <w:tc>
          <w:tcPr>
            <w:tcW w:w="1944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03CE401F" w14:textId="77777777" w:rsidR="008E1527" w:rsidRDefault="008E1527" w:rsidP="00520554"/>
        </w:tc>
        <w:tc>
          <w:tcPr>
            <w:tcW w:w="1260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1A7E881B" w14:textId="77777777" w:rsidR="008E1527" w:rsidRDefault="008E1527" w:rsidP="00520554"/>
        </w:tc>
      </w:tr>
      <w:tr w:rsidR="008E1527" w14:paraId="54A47F94" w14:textId="77777777" w:rsidTr="006F575B">
        <w:tc>
          <w:tcPr>
            <w:tcW w:w="1744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4564232E" w14:textId="77777777" w:rsidR="008E1527" w:rsidRDefault="00AE4BB7" w:rsidP="00520554">
            <w:r>
              <w:t>Non-numeric account balance on checking account</w:t>
            </w:r>
          </w:p>
          <w:p w14:paraId="37904A74" w14:textId="0486E0A1" w:rsidR="00461BFD" w:rsidRDefault="00461BFD" w:rsidP="00520554"/>
        </w:tc>
        <w:tc>
          <w:tcPr>
            <w:tcW w:w="1743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35850BB3" w14:textId="0517B1FB" w:rsidR="008E1527" w:rsidRDefault="00AE4BB7" w:rsidP="00520554">
            <w:r>
              <w:t>X</w:t>
            </w:r>
            <w:r w:rsidR="001C4A92">
              <w:t>ML</w:t>
            </w:r>
            <w:r>
              <w:t xml:space="preserve"> file</w:t>
            </w:r>
          </w:p>
        </w:tc>
        <w:tc>
          <w:tcPr>
            <w:tcW w:w="2669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4C1E9769" w14:textId="056B2892" w:rsidR="008E1527" w:rsidRDefault="00AE4BB7" w:rsidP="00520554">
            <w:r>
              <w:t>NumberFormatException</w:t>
            </w:r>
          </w:p>
        </w:tc>
        <w:tc>
          <w:tcPr>
            <w:tcW w:w="1944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4CA378A0" w14:textId="77777777" w:rsidR="008E1527" w:rsidRDefault="008E1527" w:rsidP="00520554"/>
        </w:tc>
        <w:tc>
          <w:tcPr>
            <w:tcW w:w="1260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36577807" w14:textId="77777777" w:rsidR="008E1527" w:rsidRDefault="008E1527" w:rsidP="00520554"/>
        </w:tc>
      </w:tr>
      <w:tr w:rsidR="008E1527" w14:paraId="08CBE22A" w14:textId="77777777" w:rsidTr="006F575B">
        <w:tc>
          <w:tcPr>
            <w:tcW w:w="1744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668B0D4C" w14:textId="77777777" w:rsidR="008E1527" w:rsidRDefault="005C2326" w:rsidP="00520554">
            <w:r>
              <w:t>Non-numeric</w:t>
            </w:r>
            <w:r w:rsidR="001C4A92">
              <w:t xml:space="preserve"> account balance on savings account</w:t>
            </w:r>
          </w:p>
          <w:p w14:paraId="45BF4534" w14:textId="2DA6795F" w:rsidR="00461BFD" w:rsidRDefault="00461BFD" w:rsidP="00520554"/>
        </w:tc>
        <w:tc>
          <w:tcPr>
            <w:tcW w:w="1743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55CEC012" w14:textId="63A06F2A" w:rsidR="008E1527" w:rsidRDefault="001C4A92" w:rsidP="00520554">
            <w:r>
              <w:t>XML file</w:t>
            </w:r>
          </w:p>
        </w:tc>
        <w:tc>
          <w:tcPr>
            <w:tcW w:w="2669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77AB46C1" w14:textId="31F52780" w:rsidR="008E1527" w:rsidRDefault="001C4A92" w:rsidP="00520554">
            <w:r>
              <w:t>NumberFormatException</w:t>
            </w:r>
          </w:p>
        </w:tc>
        <w:tc>
          <w:tcPr>
            <w:tcW w:w="1944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00C6609D" w14:textId="77777777" w:rsidR="008E1527" w:rsidRDefault="008E1527" w:rsidP="00520554"/>
        </w:tc>
        <w:tc>
          <w:tcPr>
            <w:tcW w:w="1260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55751C4F" w14:textId="77777777" w:rsidR="008E1527" w:rsidRDefault="008E1527" w:rsidP="00520554"/>
        </w:tc>
      </w:tr>
      <w:tr w:rsidR="008E1527" w14:paraId="0ACFF9FF" w14:textId="77777777" w:rsidTr="006F575B">
        <w:tc>
          <w:tcPr>
            <w:tcW w:w="1744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10B00D93" w14:textId="7B95F618" w:rsidR="008E1527" w:rsidRDefault="0050286E" w:rsidP="00520554">
            <w:r>
              <w:t>Username and password</w:t>
            </w:r>
            <w:r w:rsidR="001C4A92">
              <w:t xml:space="preserve"> wrong 3 times</w:t>
            </w:r>
          </w:p>
        </w:tc>
        <w:tc>
          <w:tcPr>
            <w:tcW w:w="1743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4D05693D" w14:textId="6A582BA3" w:rsidR="008E1527" w:rsidRDefault="001C4A92" w:rsidP="00520554">
            <w:r>
              <w:t>GUI input</w:t>
            </w:r>
          </w:p>
        </w:tc>
        <w:tc>
          <w:tcPr>
            <w:tcW w:w="2669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6DAEA9B1" w14:textId="77777777" w:rsidR="008E1527" w:rsidRDefault="001C4A92" w:rsidP="00520554">
            <w:r>
              <w:t>Message box stating login failed. Return to Login page.</w:t>
            </w:r>
            <w:r w:rsidR="0050286E">
              <w:t xml:space="preserve"> Account locked.</w:t>
            </w:r>
          </w:p>
          <w:p w14:paraId="63A322C6" w14:textId="7F8A0A00" w:rsidR="00461BFD" w:rsidRDefault="00461BFD" w:rsidP="00520554"/>
        </w:tc>
        <w:tc>
          <w:tcPr>
            <w:tcW w:w="1944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0479E910" w14:textId="77777777" w:rsidR="008E1527" w:rsidRDefault="008E1527" w:rsidP="00520554"/>
        </w:tc>
        <w:tc>
          <w:tcPr>
            <w:tcW w:w="1260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53EECA33" w14:textId="77777777" w:rsidR="008E1527" w:rsidRDefault="008E1527" w:rsidP="00520554"/>
        </w:tc>
      </w:tr>
      <w:tr w:rsidR="008E1527" w14:paraId="03FBD0F9" w14:textId="77777777" w:rsidTr="00461BFD">
        <w:tc>
          <w:tcPr>
            <w:tcW w:w="1744" w:type="dxa"/>
            <w:tcBorders>
              <w:top w:val="doub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43CB3A8" w14:textId="41F04A27" w:rsidR="008E1527" w:rsidRDefault="001C4A92" w:rsidP="00520554">
            <w:r>
              <w:t>Transfer $100.01 from checking to savings</w:t>
            </w:r>
          </w:p>
        </w:tc>
        <w:tc>
          <w:tcPr>
            <w:tcW w:w="1743" w:type="dxa"/>
            <w:tcBorders>
              <w:top w:val="doub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AEA5144" w14:textId="77777777" w:rsidR="008E1527" w:rsidRDefault="001C4A92" w:rsidP="00520554">
            <w:r>
              <w:t>GUI input</w:t>
            </w:r>
          </w:p>
          <w:p w14:paraId="47C50674" w14:textId="39B7F7B7" w:rsidR="001C4A92" w:rsidRDefault="001C4A92" w:rsidP="00520554">
            <w:r>
              <w:t>XML file</w:t>
            </w:r>
          </w:p>
        </w:tc>
        <w:tc>
          <w:tcPr>
            <w:tcW w:w="2669" w:type="dxa"/>
            <w:tcBorders>
              <w:top w:val="doub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D4B9F77" w14:textId="5AAAFA0A" w:rsidR="008E1527" w:rsidRDefault="001C4A92" w:rsidP="00520554">
            <w:r>
              <w:t>Checking account balance decrements by $100.01</w:t>
            </w:r>
          </w:p>
          <w:p w14:paraId="6C472F11" w14:textId="01E58C6D" w:rsidR="001C4A92" w:rsidRDefault="001C4A92" w:rsidP="00520554"/>
          <w:p w14:paraId="5E48DEC7" w14:textId="595CE664" w:rsidR="001C4A92" w:rsidRDefault="001C4A92" w:rsidP="00520554">
            <w:r>
              <w:t>Savings account increases by $100.01</w:t>
            </w:r>
          </w:p>
          <w:p w14:paraId="5BFF5EC5" w14:textId="6EE3A09A" w:rsidR="001C4A92" w:rsidRDefault="001C4A92" w:rsidP="00520554"/>
          <w:p w14:paraId="7E0288B6" w14:textId="77777777" w:rsidR="001C4A92" w:rsidRDefault="001C4A92" w:rsidP="00520554">
            <w:r>
              <w:t>XML file undated correctly</w:t>
            </w:r>
          </w:p>
          <w:p w14:paraId="6C95627C" w14:textId="60B0E9B4" w:rsidR="00461BFD" w:rsidRDefault="00461BFD" w:rsidP="00520554"/>
        </w:tc>
        <w:tc>
          <w:tcPr>
            <w:tcW w:w="1944" w:type="dxa"/>
            <w:tcBorders>
              <w:top w:val="doub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9F020CA" w14:textId="77777777" w:rsidR="008E1527" w:rsidRDefault="008E1527" w:rsidP="00520554"/>
        </w:tc>
        <w:tc>
          <w:tcPr>
            <w:tcW w:w="1260" w:type="dxa"/>
            <w:tcBorders>
              <w:top w:val="doub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C26B508" w14:textId="77777777" w:rsidR="008E1527" w:rsidRDefault="008E1527" w:rsidP="00520554"/>
        </w:tc>
      </w:tr>
      <w:tr w:rsidR="008E1527" w14:paraId="39E0EFB1" w14:textId="77777777" w:rsidTr="00461BFD">
        <w:tc>
          <w:tcPr>
            <w:tcW w:w="1744" w:type="dxa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1D0F27E4" w14:textId="77777777" w:rsidR="00461BFD" w:rsidRDefault="00461BFD" w:rsidP="00520554"/>
          <w:p w14:paraId="6B4C968A" w14:textId="1422FB4B" w:rsidR="008E1527" w:rsidRDefault="001C4A92" w:rsidP="00520554">
            <w:r>
              <w:lastRenderedPageBreak/>
              <w:t>Transfer $100.01 from savings to checking</w:t>
            </w:r>
          </w:p>
        </w:tc>
        <w:tc>
          <w:tcPr>
            <w:tcW w:w="1743" w:type="dxa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0D222037" w14:textId="77777777" w:rsidR="00461BFD" w:rsidRDefault="00461BFD" w:rsidP="00520554"/>
          <w:p w14:paraId="6D8C56F3" w14:textId="77777777" w:rsidR="00461BFD" w:rsidRDefault="00461BFD" w:rsidP="00520554"/>
          <w:p w14:paraId="71F2B236" w14:textId="713A8850" w:rsidR="008E1527" w:rsidRDefault="001C4A92" w:rsidP="00520554">
            <w:r>
              <w:lastRenderedPageBreak/>
              <w:t>GUI input</w:t>
            </w:r>
          </w:p>
          <w:p w14:paraId="74380AC4" w14:textId="19E75A69" w:rsidR="001C4A92" w:rsidRDefault="001C4A92" w:rsidP="00520554">
            <w:r>
              <w:t>XML file</w:t>
            </w:r>
          </w:p>
        </w:tc>
        <w:tc>
          <w:tcPr>
            <w:tcW w:w="2669" w:type="dxa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1B06423A" w14:textId="77777777" w:rsidR="00461BFD" w:rsidRDefault="00461BFD" w:rsidP="001C4A92"/>
          <w:p w14:paraId="69A263D4" w14:textId="3BF0AC14" w:rsidR="001C4A92" w:rsidRDefault="001C4A92" w:rsidP="001C4A92">
            <w:r>
              <w:lastRenderedPageBreak/>
              <w:t>Savings account balance decrements by $100.01</w:t>
            </w:r>
          </w:p>
          <w:p w14:paraId="15DC9CC0" w14:textId="77777777" w:rsidR="001C4A92" w:rsidRDefault="001C4A92" w:rsidP="001C4A92"/>
          <w:p w14:paraId="4B763855" w14:textId="5FA10ADB" w:rsidR="001C4A92" w:rsidRDefault="001C4A92" w:rsidP="001C4A92">
            <w:r>
              <w:t>Checking account increases by $100.01</w:t>
            </w:r>
          </w:p>
          <w:p w14:paraId="115BF2C4" w14:textId="77777777" w:rsidR="001C4A92" w:rsidRDefault="001C4A92" w:rsidP="001C4A92"/>
          <w:p w14:paraId="19BFE15C" w14:textId="77777777" w:rsidR="008E1527" w:rsidRDefault="001C4A92" w:rsidP="001C4A92">
            <w:r>
              <w:t>XML file undated correctly</w:t>
            </w:r>
          </w:p>
          <w:p w14:paraId="2501EAEE" w14:textId="388D248C" w:rsidR="00461BFD" w:rsidRDefault="00461BFD" w:rsidP="001C4A92"/>
        </w:tc>
        <w:tc>
          <w:tcPr>
            <w:tcW w:w="1944" w:type="dxa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559E6B53" w14:textId="77777777" w:rsidR="008E1527" w:rsidRDefault="008E1527" w:rsidP="00520554"/>
        </w:tc>
        <w:tc>
          <w:tcPr>
            <w:tcW w:w="1260" w:type="dxa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39883834" w14:textId="77777777" w:rsidR="008E1527" w:rsidRDefault="008E1527" w:rsidP="00520554"/>
        </w:tc>
      </w:tr>
      <w:tr w:rsidR="008E1527" w14:paraId="1D62C62D" w14:textId="77777777" w:rsidTr="00461BFD">
        <w:tc>
          <w:tcPr>
            <w:tcW w:w="1744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49300BA2" w14:textId="106B02F8" w:rsidR="008E1527" w:rsidRDefault="00130CA7" w:rsidP="00520554">
            <w:r>
              <w:t>Withdraw $100 from checking</w:t>
            </w:r>
          </w:p>
        </w:tc>
        <w:tc>
          <w:tcPr>
            <w:tcW w:w="1743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6A380342" w14:textId="77777777" w:rsidR="008E1527" w:rsidRDefault="00130CA7" w:rsidP="00520554">
            <w:r>
              <w:t>GUI input</w:t>
            </w:r>
          </w:p>
          <w:p w14:paraId="533B1520" w14:textId="016DB91C" w:rsidR="00130CA7" w:rsidRDefault="00130CA7" w:rsidP="00520554">
            <w:r>
              <w:t>XML file</w:t>
            </w:r>
          </w:p>
        </w:tc>
        <w:tc>
          <w:tcPr>
            <w:tcW w:w="2669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520FA061" w14:textId="77777777" w:rsidR="008E1527" w:rsidRDefault="00130CA7" w:rsidP="00520554">
            <w:r>
              <w:t>Checking account balance decrements by $100</w:t>
            </w:r>
          </w:p>
          <w:p w14:paraId="5DF97257" w14:textId="77777777" w:rsidR="00130CA7" w:rsidRDefault="00130CA7" w:rsidP="00520554"/>
          <w:p w14:paraId="21E6DF22" w14:textId="77777777" w:rsidR="00130CA7" w:rsidRDefault="00130CA7" w:rsidP="00520554">
            <w:r>
              <w:t>XML file updated correctly</w:t>
            </w:r>
          </w:p>
          <w:p w14:paraId="1CA64D36" w14:textId="7135395F" w:rsidR="00461BFD" w:rsidRDefault="00461BFD" w:rsidP="00520554"/>
        </w:tc>
        <w:tc>
          <w:tcPr>
            <w:tcW w:w="1944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32ECC944" w14:textId="77777777" w:rsidR="008E1527" w:rsidRDefault="008E1527" w:rsidP="00520554"/>
        </w:tc>
        <w:tc>
          <w:tcPr>
            <w:tcW w:w="1260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40F1F578" w14:textId="77777777" w:rsidR="008E1527" w:rsidRDefault="008E1527" w:rsidP="00520554"/>
        </w:tc>
      </w:tr>
      <w:tr w:rsidR="00130CA7" w14:paraId="5B54E21D" w14:textId="77777777" w:rsidTr="006F575B">
        <w:tc>
          <w:tcPr>
            <w:tcW w:w="1744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08090DF2" w14:textId="4A4029BF" w:rsidR="00130CA7" w:rsidRDefault="00130CA7" w:rsidP="00130CA7">
            <w:r>
              <w:t>Withdraw $100 from savings</w:t>
            </w:r>
          </w:p>
        </w:tc>
        <w:tc>
          <w:tcPr>
            <w:tcW w:w="1743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78DE2929" w14:textId="77777777" w:rsidR="00130CA7" w:rsidRDefault="00130CA7" w:rsidP="00130CA7">
            <w:r>
              <w:t>GUI input</w:t>
            </w:r>
          </w:p>
          <w:p w14:paraId="5E68B196" w14:textId="7DDE139C" w:rsidR="00130CA7" w:rsidRDefault="00130CA7" w:rsidP="00130CA7">
            <w:r>
              <w:t>XML file</w:t>
            </w:r>
          </w:p>
        </w:tc>
        <w:tc>
          <w:tcPr>
            <w:tcW w:w="2669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4BA3427B" w14:textId="42EAEBC6" w:rsidR="00130CA7" w:rsidRDefault="00130CA7" w:rsidP="00130CA7">
            <w:r>
              <w:t>Savings account balance decrements by $100</w:t>
            </w:r>
          </w:p>
          <w:p w14:paraId="513A376F" w14:textId="77777777" w:rsidR="00130CA7" w:rsidRDefault="00130CA7" w:rsidP="00130CA7"/>
          <w:p w14:paraId="0AF1BB8C" w14:textId="77777777" w:rsidR="00130CA7" w:rsidRDefault="00130CA7" w:rsidP="00130CA7">
            <w:r>
              <w:t>XML file updated correctly</w:t>
            </w:r>
          </w:p>
          <w:p w14:paraId="7171BBEE" w14:textId="310AEB4D" w:rsidR="00461BFD" w:rsidRDefault="00461BFD" w:rsidP="00130CA7"/>
        </w:tc>
        <w:tc>
          <w:tcPr>
            <w:tcW w:w="1944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33437DA4" w14:textId="77777777" w:rsidR="00130CA7" w:rsidRDefault="00130CA7" w:rsidP="00130CA7"/>
        </w:tc>
        <w:tc>
          <w:tcPr>
            <w:tcW w:w="1260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3F37D0DF" w14:textId="77777777" w:rsidR="00130CA7" w:rsidRDefault="00130CA7" w:rsidP="00130CA7"/>
        </w:tc>
      </w:tr>
      <w:tr w:rsidR="00130CA7" w14:paraId="04837D72" w14:textId="77777777" w:rsidTr="006F575B">
        <w:tc>
          <w:tcPr>
            <w:tcW w:w="1744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0AFBF2CC" w14:textId="77777777" w:rsidR="00130CA7" w:rsidRDefault="00130CA7" w:rsidP="00130CA7">
            <w:r>
              <w:t>Transfer attempt from Checking to Savings account with insufficient balance in Checking</w:t>
            </w:r>
          </w:p>
          <w:p w14:paraId="06FB0641" w14:textId="76B4A3C7" w:rsidR="00461BFD" w:rsidRDefault="00461BFD" w:rsidP="00130CA7"/>
        </w:tc>
        <w:tc>
          <w:tcPr>
            <w:tcW w:w="1743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672B9AD1" w14:textId="18547035" w:rsidR="00130CA7" w:rsidRDefault="00130CA7" w:rsidP="00130CA7">
            <w:r>
              <w:t>GUI input</w:t>
            </w:r>
          </w:p>
        </w:tc>
        <w:tc>
          <w:tcPr>
            <w:tcW w:w="2669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0EDF2E67" w14:textId="658F2616" w:rsidR="00130CA7" w:rsidRDefault="00130CA7" w:rsidP="00130CA7">
            <w:r>
              <w:t>Message box stating transfer aborted because of insufficient balance</w:t>
            </w:r>
          </w:p>
        </w:tc>
        <w:tc>
          <w:tcPr>
            <w:tcW w:w="1944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2303DD2B" w14:textId="77777777" w:rsidR="00130CA7" w:rsidRDefault="00130CA7" w:rsidP="00130CA7"/>
        </w:tc>
        <w:tc>
          <w:tcPr>
            <w:tcW w:w="1260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6648737D" w14:textId="77777777" w:rsidR="00130CA7" w:rsidRDefault="00130CA7" w:rsidP="00130CA7"/>
        </w:tc>
      </w:tr>
      <w:tr w:rsidR="00130CA7" w14:paraId="08766027" w14:textId="77777777" w:rsidTr="00461BFD">
        <w:tc>
          <w:tcPr>
            <w:tcW w:w="1744" w:type="dxa"/>
            <w:tcBorders>
              <w:top w:val="doub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4246FB9" w14:textId="77777777" w:rsidR="00130CA7" w:rsidRDefault="00130CA7" w:rsidP="00130CA7">
            <w:r>
              <w:t xml:space="preserve">Transfer attempt from Savings to Checking account with insufficient balance in </w:t>
            </w:r>
            <w:r w:rsidR="009665CA">
              <w:t>Savings</w:t>
            </w:r>
          </w:p>
          <w:p w14:paraId="41C38EEC" w14:textId="7E9E25FE" w:rsidR="00461BFD" w:rsidRDefault="00461BFD" w:rsidP="00130CA7"/>
        </w:tc>
        <w:tc>
          <w:tcPr>
            <w:tcW w:w="1743" w:type="dxa"/>
            <w:tcBorders>
              <w:top w:val="doub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64EBB98" w14:textId="0E34E50A" w:rsidR="00130CA7" w:rsidRDefault="00130CA7" w:rsidP="00130CA7">
            <w:r>
              <w:t>GUI input</w:t>
            </w:r>
          </w:p>
        </w:tc>
        <w:tc>
          <w:tcPr>
            <w:tcW w:w="2669" w:type="dxa"/>
            <w:tcBorders>
              <w:top w:val="doub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57F711E" w14:textId="1E437B6A" w:rsidR="00130CA7" w:rsidRDefault="00130CA7" w:rsidP="00130CA7">
            <w:r>
              <w:t>Message box stating transfer aborted because of insufficient balance</w:t>
            </w:r>
          </w:p>
        </w:tc>
        <w:tc>
          <w:tcPr>
            <w:tcW w:w="1944" w:type="dxa"/>
            <w:tcBorders>
              <w:top w:val="doub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5233688" w14:textId="77777777" w:rsidR="00130CA7" w:rsidRDefault="00130CA7" w:rsidP="00130CA7"/>
        </w:tc>
        <w:tc>
          <w:tcPr>
            <w:tcW w:w="1260" w:type="dxa"/>
            <w:tcBorders>
              <w:top w:val="doub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2EFE6CF" w14:textId="77777777" w:rsidR="00130CA7" w:rsidRDefault="00130CA7" w:rsidP="00130CA7"/>
        </w:tc>
      </w:tr>
      <w:tr w:rsidR="00130CA7" w14:paraId="2B99F793" w14:textId="77777777" w:rsidTr="00461BFD">
        <w:tc>
          <w:tcPr>
            <w:tcW w:w="1744" w:type="dxa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7EF0FF50" w14:textId="77777777" w:rsidR="00461BFD" w:rsidRDefault="00461BFD" w:rsidP="00130CA7"/>
          <w:p w14:paraId="022B5755" w14:textId="77777777" w:rsidR="00461BFD" w:rsidRDefault="00461BFD" w:rsidP="00130CA7"/>
          <w:p w14:paraId="55D8B821" w14:textId="77777777" w:rsidR="00461BFD" w:rsidRDefault="00461BFD" w:rsidP="00130CA7"/>
          <w:p w14:paraId="45275DC8" w14:textId="77777777" w:rsidR="00461BFD" w:rsidRDefault="00461BFD" w:rsidP="00130CA7"/>
          <w:p w14:paraId="712253F3" w14:textId="77777777" w:rsidR="00130CA7" w:rsidRDefault="009665CA" w:rsidP="00130CA7">
            <w:r>
              <w:lastRenderedPageBreak/>
              <w:t>Withdrawal attempt from Savings account with insufficient balance in Savings</w:t>
            </w:r>
          </w:p>
          <w:p w14:paraId="269D5A4C" w14:textId="7BCC8BF6" w:rsidR="00461BFD" w:rsidRDefault="00461BFD" w:rsidP="00130CA7"/>
        </w:tc>
        <w:tc>
          <w:tcPr>
            <w:tcW w:w="1743" w:type="dxa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1223778E" w14:textId="77777777" w:rsidR="00461BFD" w:rsidRDefault="00461BFD" w:rsidP="00130CA7"/>
          <w:p w14:paraId="38B5C5F7" w14:textId="77777777" w:rsidR="00461BFD" w:rsidRDefault="00461BFD" w:rsidP="00130CA7"/>
          <w:p w14:paraId="17CC21FD" w14:textId="77777777" w:rsidR="00461BFD" w:rsidRDefault="00461BFD" w:rsidP="00130CA7"/>
          <w:p w14:paraId="04BFBF00" w14:textId="77777777" w:rsidR="00461BFD" w:rsidRDefault="00461BFD" w:rsidP="00130CA7"/>
          <w:p w14:paraId="1C0F214E" w14:textId="77777777" w:rsidR="00461BFD" w:rsidRDefault="00461BFD" w:rsidP="00130CA7"/>
          <w:p w14:paraId="7D9DDA2A" w14:textId="4B0F1115" w:rsidR="00130CA7" w:rsidRDefault="009665CA" w:rsidP="00130CA7">
            <w:r>
              <w:lastRenderedPageBreak/>
              <w:t>GUI input</w:t>
            </w:r>
          </w:p>
        </w:tc>
        <w:tc>
          <w:tcPr>
            <w:tcW w:w="2669" w:type="dxa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681F6D62" w14:textId="77777777" w:rsidR="00461BFD" w:rsidRDefault="00461BFD" w:rsidP="00130CA7"/>
          <w:p w14:paraId="52FE8AAF" w14:textId="77777777" w:rsidR="00461BFD" w:rsidRDefault="00461BFD" w:rsidP="00130CA7"/>
          <w:p w14:paraId="54B408F3" w14:textId="77777777" w:rsidR="00461BFD" w:rsidRDefault="00461BFD" w:rsidP="00130CA7"/>
          <w:p w14:paraId="30C13C05" w14:textId="77777777" w:rsidR="00461BFD" w:rsidRDefault="00461BFD" w:rsidP="00130CA7"/>
          <w:p w14:paraId="2BC7852E" w14:textId="19C835B6" w:rsidR="00130CA7" w:rsidRDefault="009665CA" w:rsidP="00130CA7">
            <w:r>
              <w:lastRenderedPageBreak/>
              <w:t>Message box stating withdrawal aborted because of insufficient balance</w:t>
            </w:r>
          </w:p>
        </w:tc>
        <w:tc>
          <w:tcPr>
            <w:tcW w:w="1944" w:type="dxa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204CFC5F" w14:textId="77777777" w:rsidR="00130CA7" w:rsidRDefault="00130CA7" w:rsidP="00130CA7"/>
        </w:tc>
        <w:tc>
          <w:tcPr>
            <w:tcW w:w="1260" w:type="dxa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447A8701" w14:textId="77777777" w:rsidR="00130CA7" w:rsidRDefault="00130CA7" w:rsidP="00130CA7"/>
        </w:tc>
      </w:tr>
      <w:tr w:rsidR="009665CA" w14:paraId="124554BF" w14:textId="77777777" w:rsidTr="006F575B">
        <w:tc>
          <w:tcPr>
            <w:tcW w:w="1744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69737427" w14:textId="77777777" w:rsidR="009665CA" w:rsidRDefault="009665CA" w:rsidP="009665CA">
            <w:r>
              <w:t>Withdrawal attempt from Checking account with insufficient balance in Checking</w:t>
            </w:r>
          </w:p>
          <w:p w14:paraId="61BFB7DB" w14:textId="4CFB8D95" w:rsidR="00461BFD" w:rsidRDefault="00461BFD" w:rsidP="009665CA"/>
        </w:tc>
        <w:tc>
          <w:tcPr>
            <w:tcW w:w="1743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12FD2AD2" w14:textId="5E838AF5" w:rsidR="009665CA" w:rsidRDefault="009665CA" w:rsidP="009665CA">
            <w:r>
              <w:t>GUI input</w:t>
            </w:r>
          </w:p>
        </w:tc>
        <w:tc>
          <w:tcPr>
            <w:tcW w:w="2669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15608119" w14:textId="7776CE6A" w:rsidR="009665CA" w:rsidRDefault="009665CA" w:rsidP="009665CA">
            <w:r>
              <w:t>Message box stating withdrawal aborted because of insufficient balance</w:t>
            </w:r>
          </w:p>
        </w:tc>
        <w:tc>
          <w:tcPr>
            <w:tcW w:w="1944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32456883" w14:textId="77777777" w:rsidR="009665CA" w:rsidRDefault="009665CA" w:rsidP="009665CA"/>
        </w:tc>
        <w:tc>
          <w:tcPr>
            <w:tcW w:w="1260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2BC7278F" w14:textId="77777777" w:rsidR="009665CA" w:rsidRDefault="009665CA" w:rsidP="009665CA"/>
        </w:tc>
      </w:tr>
      <w:tr w:rsidR="00130CA7" w14:paraId="25CCFC1B" w14:textId="77777777" w:rsidTr="006F575B">
        <w:tc>
          <w:tcPr>
            <w:tcW w:w="1744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4FE64A59" w14:textId="77777777" w:rsidR="00130CA7" w:rsidRDefault="009665CA" w:rsidP="00130CA7">
            <w:r>
              <w:t>Withdrawal attempt from Checking account with entered amount not multiple of 20s</w:t>
            </w:r>
          </w:p>
          <w:p w14:paraId="31506009" w14:textId="0D3BF302" w:rsidR="00461BFD" w:rsidRDefault="00461BFD" w:rsidP="00130CA7"/>
        </w:tc>
        <w:tc>
          <w:tcPr>
            <w:tcW w:w="1743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73810FCF" w14:textId="5EF21A95" w:rsidR="00130CA7" w:rsidRDefault="009665CA" w:rsidP="00130CA7">
            <w:r>
              <w:t>GUI input</w:t>
            </w:r>
          </w:p>
        </w:tc>
        <w:tc>
          <w:tcPr>
            <w:tcW w:w="2669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39487089" w14:textId="6D5C3231" w:rsidR="00130CA7" w:rsidRDefault="009665CA" w:rsidP="00130CA7">
            <w:r>
              <w:t>Message box telling the customer to enter an amount multiple of 20s</w:t>
            </w:r>
          </w:p>
        </w:tc>
        <w:tc>
          <w:tcPr>
            <w:tcW w:w="1944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2B1206D2" w14:textId="77777777" w:rsidR="00130CA7" w:rsidRDefault="00130CA7" w:rsidP="00130CA7"/>
        </w:tc>
        <w:tc>
          <w:tcPr>
            <w:tcW w:w="1260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6D9C71F7" w14:textId="77777777" w:rsidR="00130CA7" w:rsidRDefault="00130CA7" w:rsidP="00130CA7"/>
        </w:tc>
      </w:tr>
      <w:tr w:rsidR="009665CA" w14:paraId="656F9475" w14:textId="77777777" w:rsidTr="001414A5">
        <w:tc>
          <w:tcPr>
            <w:tcW w:w="1744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4F8D381C" w14:textId="77777777" w:rsidR="009665CA" w:rsidRDefault="009665CA" w:rsidP="009665CA">
            <w:r>
              <w:t>Withdrawal attempt from Savings account with entered amount not multiple of 20s</w:t>
            </w:r>
          </w:p>
          <w:p w14:paraId="48EAE171" w14:textId="50BF2221" w:rsidR="00461BFD" w:rsidRDefault="00461BFD" w:rsidP="009665CA"/>
        </w:tc>
        <w:tc>
          <w:tcPr>
            <w:tcW w:w="1743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75D799BE" w14:textId="0CDCF1CA" w:rsidR="009665CA" w:rsidRDefault="009665CA" w:rsidP="009665CA">
            <w:r>
              <w:t>GUI input</w:t>
            </w:r>
          </w:p>
        </w:tc>
        <w:tc>
          <w:tcPr>
            <w:tcW w:w="2669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6B320B3A" w14:textId="133484F6" w:rsidR="009665CA" w:rsidRDefault="009665CA" w:rsidP="009665CA">
            <w:r>
              <w:t>Message box telling the customer to enter an amount multiple of 20s</w:t>
            </w:r>
          </w:p>
        </w:tc>
        <w:tc>
          <w:tcPr>
            <w:tcW w:w="1944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79E59DFD" w14:textId="77777777" w:rsidR="009665CA" w:rsidRDefault="009665CA" w:rsidP="009665CA"/>
        </w:tc>
        <w:tc>
          <w:tcPr>
            <w:tcW w:w="1260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78EADEBB" w14:textId="77777777" w:rsidR="009665CA" w:rsidRDefault="009665CA" w:rsidP="009665CA"/>
        </w:tc>
      </w:tr>
      <w:tr w:rsidR="00130CA7" w14:paraId="691DD383" w14:textId="77777777" w:rsidTr="001414A5">
        <w:tc>
          <w:tcPr>
            <w:tcW w:w="1744" w:type="dxa"/>
            <w:tcBorders>
              <w:top w:val="doub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AD8A385" w14:textId="0C6A43A8" w:rsidR="00130CA7" w:rsidRDefault="009665CA" w:rsidP="00130CA7">
            <w:r>
              <w:t>Deposit $100.01 to Checking</w:t>
            </w:r>
          </w:p>
        </w:tc>
        <w:tc>
          <w:tcPr>
            <w:tcW w:w="1743" w:type="dxa"/>
            <w:tcBorders>
              <w:top w:val="doub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E94A104" w14:textId="77777777" w:rsidR="00130CA7" w:rsidRDefault="009665CA" w:rsidP="00130CA7">
            <w:r>
              <w:t>GUI input</w:t>
            </w:r>
          </w:p>
          <w:p w14:paraId="14061FD4" w14:textId="1FCBD339" w:rsidR="009665CA" w:rsidRDefault="009665CA" w:rsidP="00130CA7">
            <w:r>
              <w:t>XML file</w:t>
            </w:r>
          </w:p>
        </w:tc>
        <w:tc>
          <w:tcPr>
            <w:tcW w:w="2669" w:type="dxa"/>
            <w:tcBorders>
              <w:top w:val="doub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3890FFA" w14:textId="77777777" w:rsidR="00130CA7" w:rsidRDefault="009665CA" w:rsidP="00130CA7">
            <w:r>
              <w:t>Checking account balance increments by $100.01</w:t>
            </w:r>
          </w:p>
          <w:p w14:paraId="37EF4AC1" w14:textId="77777777" w:rsidR="009665CA" w:rsidRDefault="009665CA" w:rsidP="00130CA7"/>
          <w:p w14:paraId="7A80C93F" w14:textId="77777777" w:rsidR="009665CA" w:rsidRDefault="009665CA" w:rsidP="00130CA7">
            <w:r>
              <w:t>XML file updated correctly</w:t>
            </w:r>
          </w:p>
          <w:p w14:paraId="7E91E3ED" w14:textId="77777777" w:rsidR="009665CA" w:rsidRDefault="009665CA" w:rsidP="00130CA7"/>
          <w:p w14:paraId="78DDB1A5" w14:textId="77777777" w:rsidR="009665CA" w:rsidRDefault="009665CA" w:rsidP="00130CA7">
            <w:r>
              <w:t>Main page refreshes account balance</w:t>
            </w:r>
          </w:p>
          <w:p w14:paraId="49FFBAE4" w14:textId="77AE6821" w:rsidR="00461BFD" w:rsidRDefault="00461BFD" w:rsidP="00130CA7"/>
        </w:tc>
        <w:tc>
          <w:tcPr>
            <w:tcW w:w="1944" w:type="dxa"/>
            <w:tcBorders>
              <w:top w:val="doub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2B1A37A" w14:textId="77777777" w:rsidR="00130CA7" w:rsidRDefault="00130CA7" w:rsidP="00130CA7"/>
        </w:tc>
        <w:tc>
          <w:tcPr>
            <w:tcW w:w="1260" w:type="dxa"/>
            <w:tcBorders>
              <w:top w:val="doub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3D979AE" w14:textId="77777777" w:rsidR="00130CA7" w:rsidRDefault="00130CA7" w:rsidP="00130CA7"/>
        </w:tc>
      </w:tr>
      <w:tr w:rsidR="009665CA" w14:paraId="73DDD070" w14:textId="77777777" w:rsidTr="001414A5">
        <w:tc>
          <w:tcPr>
            <w:tcW w:w="1744" w:type="dxa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3298A2C2" w14:textId="77777777" w:rsidR="00461BFD" w:rsidRDefault="00461BFD" w:rsidP="009665CA"/>
          <w:p w14:paraId="3E700D8D" w14:textId="6BF50A4A" w:rsidR="009665CA" w:rsidRDefault="009665CA" w:rsidP="009665CA">
            <w:r>
              <w:lastRenderedPageBreak/>
              <w:t>Deposit $100.01 to Savings</w:t>
            </w:r>
          </w:p>
        </w:tc>
        <w:tc>
          <w:tcPr>
            <w:tcW w:w="1743" w:type="dxa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77D8B999" w14:textId="77777777" w:rsidR="00461BFD" w:rsidRDefault="00461BFD" w:rsidP="009665CA"/>
          <w:p w14:paraId="6B4CDFF9" w14:textId="77777777" w:rsidR="00461BFD" w:rsidRDefault="00461BFD" w:rsidP="009665CA"/>
          <w:p w14:paraId="5411FA50" w14:textId="77777777" w:rsidR="00461BFD" w:rsidRDefault="00461BFD" w:rsidP="009665CA"/>
          <w:p w14:paraId="30EC182D" w14:textId="7F394B7D" w:rsidR="009665CA" w:rsidRDefault="009665CA" w:rsidP="009665CA">
            <w:r>
              <w:lastRenderedPageBreak/>
              <w:t>GUI input</w:t>
            </w:r>
          </w:p>
          <w:p w14:paraId="6BC4B063" w14:textId="6C68532E" w:rsidR="009665CA" w:rsidRDefault="009665CA" w:rsidP="009665CA">
            <w:r>
              <w:t>XML file</w:t>
            </w:r>
          </w:p>
        </w:tc>
        <w:tc>
          <w:tcPr>
            <w:tcW w:w="2669" w:type="dxa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7ECCEFF6" w14:textId="77777777" w:rsidR="00461BFD" w:rsidRDefault="00461BFD" w:rsidP="009665CA"/>
          <w:p w14:paraId="11628C07" w14:textId="77777777" w:rsidR="00461BFD" w:rsidRDefault="00461BFD" w:rsidP="009665CA"/>
          <w:p w14:paraId="794C0DEF" w14:textId="171EBDC2" w:rsidR="009665CA" w:rsidRDefault="009665CA" w:rsidP="009665CA">
            <w:r>
              <w:lastRenderedPageBreak/>
              <w:t>Savings account balance increments by $100.01</w:t>
            </w:r>
          </w:p>
          <w:p w14:paraId="75BF7E56" w14:textId="77777777" w:rsidR="009665CA" w:rsidRDefault="009665CA" w:rsidP="009665CA"/>
          <w:p w14:paraId="4E5E9477" w14:textId="77777777" w:rsidR="009665CA" w:rsidRDefault="009665CA" w:rsidP="009665CA">
            <w:r>
              <w:t>XML file updated correctly</w:t>
            </w:r>
          </w:p>
          <w:p w14:paraId="1D727060" w14:textId="77777777" w:rsidR="009665CA" w:rsidRDefault="009665CA" w:rsidP="009665CA"/>
          <w:p w14:paraId="56CC4C07" w14:textId="77777777" w:rsidR="009665CA" w:rsidRDefault="009665CA" w:rsidP="009665CA">
            <w:r>
              <w:t>Main page refreshes account balance</w:t>
            </w:r>
          </w:p>
          <w:p w14:paraId="73AFC1D2" w14:textId="0CA2A623" w:rsidR="00461BFD" w:rsidRDefault="00461BFD" w:rsidP="009665CA"/>
        </w:tc>
        <w:tc>
          <w:tcPr>
            <w:tcW w:w="1944" w:type="dxa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38AB78DF" w14:textId="77777777" w:rsidR="009665CA" w:rsidRDefault="009665CA" w:rsidP="009665CA"/>
        </w:tc>
        <w:tc>
          <w:tcPr>
            <w:tcW w:w="1260" w:type="dxa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2548C5ED" w14:textId="77777777" w:rsidR="009665CA" w:rsidRDefault="009665CA" w:rsidP="009665CA"/>
        </w:tc>
      </w:tr>
      <w:tr w:rsidR="0050286E" w14:paraId="180AC6B6" w14:textId="77777777" w:rsidTr="006F575B">
        <w:tc>
          <w:tcPr>
            <w:tcW w:w="1744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309B7B13" w14:textId="77777777" w:rsidR="0050286E" w:rsidRDefault="009D23A0" w:rsidP="009665CA">
            <w:r>
              <w:t xml:space="preserve">Add a large number into the deposit to trigger a </w:t>
            </w:r>
            <w:proofErr w:type="spellStart"/>
            <w:r>
              <w:t>stackoverflow</w:t>
            </w:r>
            <w:proofErr w:type="spellEnd"/>
            <w:r>
              <w:t xml:space="preserve"> error</w:t>
            </w:r>
          </w:p>
          <w:p w14:paraId="789A0AAE" w14:textId="768D9509" w:rsidR="00461BFD" w:rsidRDefault="00461BFD" w:rsidP="009665CA"/>
        </w:tc>
        <w:tc>
          <w:tcPr>
            <w:tcW w:w="1743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4898ADFF" w14:textId="1546AABE" w:rsidR="0050286E" w:rsidRDefault="009D23A0" w:rsidP="009665CA">
            <w:r>
              <w:t>GUI input</w:t>
            </w:r>
          </w:p>
        </w:tc>
        <w:tc>
          <w:tcPr>
            <w:tcW w:w="2669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2457E1FC" w14:textId="26B58A51" w:rsidR="0050286E" w:rsidRDefault="009D23A0" w:rsidP="009665CA">
            <w:proofErr w:type="spellStart"/>
            <w:r>
              <w:t>StackOverflow</w:t>
            </w:r>
            <w:proofErr w:type="spellEnd"/>
            <w:r>
              <w:t xml:space="preserve"> Error</w:t>
            </w:r>
          </w:p>
        </w:tc>
        <w:tc>
          <w:tcPr>
            <w:tcW w:w="1944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5A854BEC" w14:textId="77777777" w:rsidR="0050286E" w:rsidRDefault="0050286E" w:rsidP="009665CA"/>
        </w:tc>
        <w:tc>
          <w:tcPr>
            <w:tcW w:w="1260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46BE9299" w14:textId="77777777" w:rsidR="0050286E" w:rsidRDefault="0050286E" w:rsidP="009665CA"/>
        </w:tc>
      </w:tr>
      <w:tr w:rsidR="0050286E" w14:paraId="6B692DEC" w14:textId="77777777" w:rsidTr="006F575B">
        <w:tc>
          <w:tcPr>
            <w:tcW w:w="1744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78D039DF" w14:textId="77777777" w:rsidR="0050286E" w:rsidRDefault="009D23A0" w:rsidP="009665CA">
            <w:r>
              <w:t>Withdraw more money than is in the ATM at that moment</w:t>
            </w:r>
          </w:p>
          <w:p w14:paraId="606CF026" w14:textId="57CD44AB" w:rsidR="00461BFD" w:rsidRDefault="00461BFD" w:rsidP="009665CA"/>
        </w:tc>
        <w:tc>
          <w:tcPr>
            <w:tcW w:w="1743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4E45D5F1" w14:textId="49F354F9" w:rsidR="0050286E" w:rsidRDefault="009D23A0" w:rsidP="009665CA">
            <w:r>
              <w:t>GUI input</w:t>
            </w:r>
          </w:p>
        </w:tc>
        <w:tc>
          <w:tcPr>
            <w:tcW w:w="2669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682D6D38" w14:textId="7E98A08A" w:rsidR="0050286E" w:rsidRDefault="009D23A0" w:rsidP="009665CA">
            <w:r>
              <w:t>Message box alerting customer that transaction could not be completed</w:t>
            </w:r>
          </w:p>
        </w:tc>
        <w:tc>
          <w:tcPr>
            <w:tcW w:w="1944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31C3E20C" w14:textId="77777777" w:rsidR="0050286E" w:rsidRDefault="0050286E" w:rsidP="009665CA"/>
        </w:tc>
        <w:tc>
          <w:tcPr>
            <w:tcW w:w="1260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42C3C4FE" w14:textId="77777777" w:rsidR="0050286E" w:rsidRDefault="0050286E" w:rsidP="009665CA"/>
        </w:tc>
      </w:tr>
      <w:tr w:rsidR="0050286E" w14:paraId="68BFD71D" w14:textId="77777777" w:rsidTr="00461BFD">
        <w:tc>
          <w:tcPr>
            <w:tcW w:w="1744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4B5DA0E8" w14:textId="2C2B3795" w:rsidR="0050286E" w:rsidRDefault="009A3C60" w:rsidP="009665CA">
            <w:r>
              <w:t>An attempt to withdraw $-20</w:t>
            </w:r>
          </w:p>
        </w:tc>
        <w:tc>
          <w:tcPr>
            <w:tcW w:w="1743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61F2CC5B" w14:textId="5EA859C8" w:rsidR="0050286E" w:rsidRDefault="009A3C60" w:rsidP="009665CA">
            <w:r>
              <w:t>GUI input</w:t>
            </w:r>
          </w:p>
        </w:tc>
        <w:tc>
          <w:tcPr>
            <w:tcW w:w="2669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797D05B6" w14:textId="77777777" w:rsidR="0050286E" w:rsidRDefault="009A3C60" w:rsidP="009665CA">
            <w:r>
              <w:t>Message box alerting customer to enter a positive amount</w:t>
            </w:r>
          </w:p>
          <w:p w14:paraId="3A96A45D" w14:textId="67491379" w:rsidR="00461BFD" w:rsidRDefault="00461BFD" w:rsidP="009665CA"/>
        </w:tc>
        <w:tc>
          <w:tcPr>
            <w:tcW w:w="1944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402C4D71" w14:textId="77777777" w:rsidR="0050286E" w:rsidRDefault="0050286E" w:rsidP="009665CA"/>
        </w:tc>
        <w:tc>
          <w:tcPr>
            <w:tcW w:w="1260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7EA3B0BA" w14:textId="77777777" w:rsidR="0050286E" w:rsidRDefault="0050286E" w:rsidP="009665CA"/>
        </w:tc>
      </w:tr>
      <w:tr w:rsidR="009A3C60" w14:paraId="4582041F" w14:textId="77777777" w:rsidTr="00461BFD">
        <w:tc>
          <w:tcPr>
            <w:tcW w:w="1744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7940A330" w14:textId="4827711D" w:rsidR="009A3C60" w:rsidRDefault="009A3C60" w:rsidP="009665CA">
            <w:r>
              <w:t>An attempt to deposit $-20</w:t>
            </w:r>
          </w:p>
        </w:tc>
        <w:tc>
          <w:tcPr>
            <w:tcW w:w="1743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3FC14E91" w14:textId="1BEAB35D" w:rsidR="009A3C60" w:rsidRDefault="009A3C60" w:rsidP="009665CA">
            <w:r>
              <w:t>GUI input</w:t>
            </w:r>
          </w:p>
        </w:tc>
        <w:tc>
          <w:tcPr>
            <w:tcW w:w="2669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5AB3FC18" w14:textId="77777777" w:rsidR="009A3C60" w:rsidRDefault="009A3C60" w:rsidP="009665CA">
            <w:r>
              <w:t>Message box alerting customer to enter a positive amount</w:t>
            </w:r>
          </w:p>
          <w:p w14:paraId="75EFDA54" w14:textId="4C510184" w:rsidR="00461BFD" w:rsidRDefault="00461BFD" w:rsidP="009665CA"/>
        </w:tc>
        <w:tc>
          <w:tcPr>
            <w:tcW w:w="1944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0D97B790" w14:textId="77777777" w:rsidR="009A3C60" w:rsidRDefault="009A3C60" w:rsidP="009665CA"/>
        </w:tc>
        <w:tc>
          <w:tcPr>
            <w:tcW w:w="1260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1069CA49" w14:textId="77777777" w:rsidR="009A3C60" w:rsidRDefault="009A3C60" w:rsidP="009665CA"/>
        </w:tc>
      </w:tr>
      <w:tr w:rsidR="0050286E" w14:paraId="5558132E" w14:textId="77777777" w:rsidTr="00461BFD">
        <w:tc>
          <w:tcPr>
            <w:tcW w:w="1744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ED6CBB" w14:textId="59407C00" w:rsidR="0050286E" w:rsidRDefault="0050286E" w:rsidP="009665CA">
            <w:r>
              <w:t>All tests will be duplicated with each language used</w:t>
            </w:r>
          </w:p>
        </w:tc>
        <w:tc>
          <w:tcPr>
            <w:tcW w:w="1743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885F55" w14:textId="77777777" w:rsidR="0050286E" w:rsidRDefault="0050286E" w:rsidP="009665CA">
            <w:r>
              <w:t>GUI input</w:t>
            </w:r>
          </w:p>
          <w:p w14:paraId="707114E0" w14:textId="7E38AD2E" w:rsidR="0050286E" w:rsidRDefault="0050286E" w:rsidP="009665CA">
            <w:r>
              <w:t>XML file</w:t>
            </w:r>
          </w:p>
        </w:tc>
        <w:tc>
          <w:tcPr>
            <w:tcW w:w="2669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3AD880" w14:textId="2EBD2446" w:rsidR="0050286E" w:rsidRDefault="0050286E" w:rsidP="009665CA">
            <w:r>
              <w:t>All languages are translated correctly.</w:t>
            </w:r>
          </w:p>
        </w:tc>
        <w:tc>
          <w:tcPr>
            <w:tcW w:w="1944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907B8C" w14:textId="77777777" w:rsidR="0050286E" w:rsidRDefault="0050286E" w:rsidP="009665CA"/>
        </w:tc>
        <w:tc>
          <w:tcPr>
            <w:tcW w:w="1260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E0638D" w14:textId="77777777" w:rsidR="0050286E" w:rsidRDefault="0050286E" w:rsidP="009665CA"/>
        </w:tc>
      </w:tr>
    </w:tbl>
    <w:p w14:paraId="2A164A6E" w14:textId="77777777" w:rsidR="00520554" w:rsidRPr="00520554" w:rsidRDefault="00520554" w:rsidP="00192E88">
      <w:pPr>
        <w:ind w:firstLine="0"/>
      </w:pPr>
    </w:p>
    <w:sectPr w:rsidR="00520554" w:rsidRPr="00520554" w:rsidSect="00F1289D">
      <w:headerReference w:type="default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F64A6" w14:textId="77777777" w:rsidR="00D32CF0" w:rsidRDefault="00D32CF0">
      <w:pPr>
        <w:spacing w:line="240" w:lineRule="auto"/>
      </w:pPr>
      <w:r>
        <w:separator/>
      </w:r>
    </w:p>
    <w:p w14:paraId="04E50FA5" w14:textId="77777777" w:rsidR="00D32CF0" w:rsidRDefault="00D32CF0"/>
  </w:endnote>
  <w:endnote w:type="continuationSeparator" w:id="0">
    <w:p w14:paraId="2D393EBD" w14:textId="77777777" w:rsidR="00D32CF0" w:rsidRDefault="00D32CF0">
      <w:pPr>
        <w:spacing w:line="240" w:lineRule="auto"/>
      </w:pPr>
      <w:r>
        <w:continuationSeparator/>
      </w:r>
    </w:p>
    <w:p w14:paraId="0828AE62" w14:textId="77777777" w:rsidR="00D32CF0" w:rsidRDefault="00D32C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7E3E0" w14:textId="44D0B8B1" w:rsidR="00F1289D" w:rsidRDefault="00F1289D">
    <w:pPr>
      <w:pStyle w:val="Footer"/>
    </w:pPr>
    <w:r>
      <w:ptab w:relativeTo="margin" w:alignment="center" w:leader="none"/>
    </w:r>
    <w:r>
      <w:t>Version 2</w:t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2362A" w14:textId="4A7A7AB0" w:rsidR="00F1289D" w:rsidRDefault="00F1289D">
    <w:pPr>
      <w:pStyle w:val="Footer"/>
    </w:pPr>
    <w:r>
      <w:ptab w:relativeTo="margin" w:alignment="center" w:leader="none"/>
    </w:r>
    <w:r>
      <w:t xml:space="preserve">Version </w:t>
    </w:r>
    <w:r w:rsidR="00E90BD6">
      <w:t>2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37F68" w14:textId="77777777" w:rsidR="00D32CF0" w:rsidRDefault="00D32CF0">
      <w:pPr>
        <w:spacing w:line="240" w:lineRule="auto"/>
      </w:pPr>
      <w:r>
        <w:separator/>
      </w:r>
    </w:p>
    <w:p w14:paraId="082B9579" w14:textId="77777777" w:rsidR="00D32CF0" w:rsidRDefault="00D32CF0"/>
  </w:footnote>
  <w:footnote w:type="continuationSeparator" w:id="0">
    <w:p w14:paraId="495EC68F" w14:textId="77777777" w:rsidR="00D32CF0" w:rsidRDefault="00D32CF0">
      <w:pPr>
        <w:spacing w:line="240" w:lineRule="auto"/>
      </w:pPr>
      <w:r>
        <w:continuationSeparator/>
      </w:r>
    </w:p>
    <w:p w14:paraId="53F43869" w14:textId="77777777" w:rsidR="00D32CF0" w:rsidRDefault="00D32C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EFFBC" w14:textId="541BD931" w:rsidR="00E81978" w:rsidRDefault="00D32CF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F76F0D3C42444820AA3AD03D3FF107A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4C1ED9">
          <w:rPr>
            <w:rStyle w:val="Strong"/>
          </w:rPr>
          <w:t>Test plan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05B25" w14:textId="0DA4547A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7E96497946544F82B8106E410F4F896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4C1ED9">
          <w:rPr>
            <w:rStyle w:val="Strong"/>
          </w:rPr>
          <w:t>Test plan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AE369D9"/>
    <w:multiLevelType w:val="multilevel"/>
    <w:tmpl w:val="0E704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065F90"/>
    <w:multiLevelType w:val="multilevel"/>
    <w:tmpl w:val="B79A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BA2BD1"/>
    <w:multiLevelType w:val="multilevel"/>
    <w:tmpl w:val="BE2A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627E74"/>
    <w:multiLevelType w:val="multilevel"/>
    <w:tmpl w:val="1458F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8E6F45"/>
    <w:multiLevelType w:val="multilevel"/>
    <w:tmpl w:val="F4841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926292"/>
    <w:multiLevelType w:val="multilevel"/>
    <w:tmpl w:val="B1DCC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08140E"/>
    <w:multiLevelType w:val="multilevel"/>
    <w:tmpl w:val="3214B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7475A7"/>
    <w:multiLevelType w:val="multilevel"/>
    <w:tmpl w:val="92C29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AC6438C"/>
    <w:multiLevelType w:val="multilevel"/>
    <w:tmpl w:val="BE2A08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4DF57911"/>
    <w:multiLevelType w:val="hybridMultilevel"/>
    <w:tmpl w:val="A0CE9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66A2F4C"/>
    <w:multiLevelType w:val="multilevel"/>
    <w:tmpl w:val="4596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CA81EFD"/>
    <w:multiLevelType w:val="hybridMultilevel"/>
    <w:tmpl w:val="12D4C3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24"/>
  </w:num>
  <w:num w:numId="13">
    <w:abstractNumId w:val="21"/>
  </w:num>
  <w:num w:numId="14">
    <w:abstractNumId w:val="18"/>
  </w:num>
  <w:num w:numId="15">
    <w:abstractNumId w:val="23"/>
  </w:num>
  <w:num w:numId="16">
    <w:abstractNumId w:val="20"/>
  </w:num>
  <w:num w:numId="17">
    <w:abstractNumId w:val="16"/>
  </w:num>
  <w:num w:numId="18">
    <w:abstractNumId w:val="10"/>
  </w:num>
  <w:num w:numId="19">
    <w:abstractNumId w:val="14"/>
  </w:num>
  <w:num w:numId="20">
    <w:abstractNumId w:val="12"/>
  </w:num>
  <w:num w:numId="21">
    <w:abstractNumId w:val="15"/>
  </w:num>
  <w:num w:numId="22">
    <w:abstractNumId w:val="11"/>
  </w:num>
  <w:num w:numId="23">
    <w:abstractNumId w:val="17"/>
  </w:num>
  <w:num w:numId="24">
    <w:abstractNumId w:val="22"/>
  </w:num>
  <w:num w:numId="25">
    <w:abstractNumId w:val="13"/>
  </w:num>
  <w:num w:numId="26">
    <w:abstractNumId w:val="19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D9"/>
    <w:rsid w:val="00001C89"/>
    <w:rsid w:val="00054271"/>
    <w:rsid w:val="00067231"/>
    <w:rsid w:val="000D3F41"/>
    <w:rsid w:val="00130CA7"/>
    <w:rsid w:val="001414A5"/>
    <w:rsid w:val="00192E88"/>
    <w:rsid w:val="001A314B"/>
    <w:rsid w:val="001B58AF"/>
    <w:rsid w:val="001C4A92"/>
    <w:rsid w:val="002B1A30"/>
    <w:rsid w:val="003332E3"/>
    <w:rsid w:val="00355DCA"/>
    <w:rsid w:val="00426A5A"/>
    <w:rsid w:val="00461BFD"/>
    <w:rsid w:val="00462794"/>
    <w:rsid w:val="0048635F"/>
    <w:rsid w:val="004C1ED9"/>
    <w:rsid w:val="0050286E"/>
    <w:rsid w:val="00520554"/>
    <w:rsid w:val="00551A02"/>
    <w:rsid w:val="005534FA"/>
    <w:rsid w:val="005C2326"/>
    <w:rsid w:val="005D3A03"/>
    <w:rsid w:val="006F40D4"/>
    <w:rsid w:val="006F575B"/>
    <w:rsid w:val="007B4E19"/>
    <w:rsid w:val="007D56BC"/>
    <w:rsid w:val="008002C0"/>
    <w:rsid w:val="008C5323"/>
    <w:rsid w:val="008E1527"/>
    <w:rsid w:val="009665CA"/>
    <w:rsid w:val="009A3C60"/>
    <w:rsid w:val="009A6A3B"/>
    <w:rsid w:val="009D23A0"/>
    <w:rsid w:val="009D7B9C"/>
    <w:rsid w:val="00A87C01"/>
    <w:rsid w:val="00AE4BB7"/>
    <w:rsid w:val="00B823AA"/>
    <w:rsid w:val="00BA45DB"/>
    <w:rsid w:val="00BF4184"/>
    <w:rsid w:val="00C0601E"/>
    <w:rsid w:val="00C31D30"/>
    <w:rsid w:val="00CD6E39"/>
    <w:rsid w:val="00CF6E91"/>
    <w:rsid w:val="00D2612D"/>
    <w:rsid w:val="00D32CF0"/>
    <w:rsid w:val="00D32F97"/>
    <w:rsid w:val="00D85B68"/>
    <w:rsid w:val="00DE0FBA"/>
    <w:rsid w:val="00E6004D"/>
    <w:rsid w:val="00E81978"/>
    <w:rsid w:val="00E90BD6"/>
    <w:rsid w:val="00EB4333"/>
    <w:rsid w:val="00EE0442"/>
    <w:rsid w:val="00F1289D"/>
    <w:rsid w:val="00F379B7"/>
    <w:rsid w:val="00F525FA"/>
    <w:rsid w:val="00F835AF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B3D0B"/>
  <w15:chartTrackingRefBased/>
  <w15:docId w15:val="{149D8763-7B44-4430-8945-51437DE7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192E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2E8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92E88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u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E65D01254941A3AB8AF750C1018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1FFC8-D15D-44BF-A9A4-3A0C15F6BBF8}"/>
      </w:docPartPr>
      <w:docPartBody>
        <w:p w:rsidR="008C217D" w:rsidRDefault="00A275F8">
          <w:pPr>
            <w:pStyle w:val="4CE65D01254941A3AB8AF750C1018DC3"/>
          </w:pPr>
          <w:r>
            <w:t>[Title Here, up to 12 Words, on One to Two Lines]</w:t>
          </w:r>
        </w:p>
      </w:docPartBody>
    </w:docPart>
    <w:docPart>
      <w:docPartPr>
        <w:name w:val="F76F0D3C42444820AA3AD03D3FF10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01790-0203-4288-A5DC-780801662D5F}"/>
      </w:docPartPr>
      <w:docPartBody>
        <w:p w:rsidR="008C217D" w:rsidRDefault="00A275F8">
          <w:pPr>
            <w:pStyle w:val="F76F0D3C42444820AA3AD03D3FF107AA"/>
          </w:pPr>
          <w:r w:rsidRPr="005D3A03">
            <w:t>Figures title:</w:t>
          </w:r>
        </w:p>
      </w:docPartBody>
    </w:docPart>
    <w:docPart>
      <w:docPartPr>
        <w:name w:val="7E96497946544F82B8106E410F4F8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DE544-1C34-4ADB-BC37-62C969B1B04A}"/>
      </w:docPartPr>
      <w:docPartBody>
        <w:p w:rsidR="008C217D" w:rsidRDefault="00A275F8">
          <w:pPr>
            <w:pStyle w:val="7E96497946544F82B8106E410F4F8960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F8"/>
    <w:rsid w:val="00503E18"/>
    <w:rsid w:val="008000FE"/>
    <w:rsid w:val="008C217D"/>
    <w:rsid w:val="00A275F8"/>
    <w:rsid w:val="00B6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65D01254941A3AB8AF750C1018DC3">
    <w:name w:val="4CE65D01254941A3AB8AF750C1018DC3"/>
  </w:style>
  <w:style w:type="paragraph" w:customStyle="1" w:styleId="4A02A3744F59446B811D1EE0F3F6860B">
    <w:name w:val="4A02A3744F59446B811D1EE0F3F6860B"/>
  </w:style>
  <w:style w:type="paragraph" w:customStyle="1" w:styleId="B38BB1568B1040F99D30CFE4164E25FE">
    <w:name w:val="B38BB1568B1040F99D30CFE4164E25FE"/>
  </w:style>
  <w:style w:type="paragraph" w:customStyle="1" w:styleId="F8217399575147EE8575EB0D7240A191">
    <w:name w:val="F8217399575147EE8575EB0D7240A191"/>
  </w:style>
  <w:style w:type="paragraph" w:customStyle="1" w:styleId="27D81323B4914609AF8594D97C7819AB">
    <w:name w:val="27D81323B4914609AF8594D97C7819AB"/>
  </w:style>
  <w:style w:type="paragraph" w:customStyle="1" w:styleId="67D2D04864EC41B6B6EF693E6D8C3881">
    <w:name w:val="67D2D04864EC41B6B6EF693E6D8C388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14A12BC340B642CC8AFEB9D8D4CFCB95">
    <w:name w:val="14A12BC340B642CC8AFEB9D8D4CFCB95"/>
  </w:style>
  <w:style w:type="paragraph" w:customStyle="1" w:styleId="113BA53EA5164C0CB7C6605463748653">
    <w:name w:val="113BA53EA5164C0CB7C6605463748653"/>
  </w:style>
  <w:style w:type="paragraph" w:customStyle="1" w:styleId="BC266BC36DDE4C05ADBF3E0013EB76F7">
    <w:name w:val="BC266BC36DDE4C05ADBF3E0013EB76F7"/>
  </w:style>
  <w:style w:type="paragraph" w:customStyle="1" w:styleId="58BB1E54833F4B8D9A57119626662EB4">
    <w:name w:val="58BB1E54833F4B8D9A57119626662EB4"/>
  </w:style>
  <w:style w:type="paragraph" w:customStyle="1" w:styleId="280A29E6B7D04E22A894B2A980BB7FE3">
    <w:name w:val="280A29E6B7D04E22A894B2A980BB7FE3"/>
  </w:style>
  <w:style w:type="paragraph" w:customStyle="1" w:styleId="751D366461E54CB79677D26DDDBF02C4">
    <w:name w:val="751D366461E54CB79677D26DDDBF02C4"/>
  </w:style>
  <w:style w:type="paragraph" w:customStyle="1" w:styleId="B33D270EFB9D4AFAA0BCBD89D593874F">
    <w:name w:val="B33D270EFB9D4AFAA0BCBD89D593874F"/>
  </w:style>
  <w:style w:type="paragraph" w:customStyle="1" w:styleId="A478CB32E8C94AC4BD4B1DA6800FF67D">
    <w:name w:val="A478CB32E8C94AC4BD4B1DA6800FF67D"/>
  </w:style>
  <w:style w:type="paragraph" w:customStyle="1" w:styleId="90B7F324D4E443BF90635091A6EC08B8">
    <w:name w:val="90B7F324D4E443BF90635091A6EC08B8"/>
  </w:style>
  <w:style w:type="paragraph" w:customStyle="1" w:styleId="B62CE49D63F24EB297B7388AAD077A4E">
    <w:name w:val="B62CE49D63F24EB297B7388AAD077A4E"/>
  </w:style>
  <w:style w:type="paragraph" w:customStyle="1" w:styleId="323FA5609D90471CBDC4216FE217BB21">
    <w:name w:val="323FA5609D90471CBDC4216FE217BB21"/>
  </w:style>
  <w:style w:type="paragraph" w:customStyle="1" w:styleId="D81E92551702436B9C116D32BBF20870">
    <w:name w:val="D81E92551702436B9C116D32BBF20870"/>
  </w:style>
  <w:style w:type="paragraph" w:customStyle="1" w:styleId="8A54B9E7955C4E5390AF63C0A5429B61">
    <w:name w:val="8A54B9E7955C4E5390AF63C0A5429B61"/>
  </w:style>
  <w:style w:type="paragraph" w:customStyle="1" w:styleId="AF8B2B6837E04A649060F0D50F25FC68">
    <w:name w:val="AF8B2B6837E04A649060F0D50F25FC68"/>
  </w:style>
  <w:style w:type="paragraph" w:customStyle="1" w:styleId="131F0067652F4C12AB3BC909F475B7F2">
    <w:name w:val="131F0067652F4C12AB3BC909F475B7F2"/>
  </w:style>
  <w:style w:type="paragraph" w:customStyle="1" w:styleId="12593960DEEB49FE8668B7E52FA6FB22">
    <w:name w:val="12593960DEEB49FE8668B7E52FA6FB22"/>
  </w:style>
  <w:style w:type="paragraph" w:customStyle="1" w:styleId="CCE66ACDF69E414CA85275052A0FFA41">
    <w:name w:val="CCE66ACDF69E414CA85275052A0FFA41"/>
  </w:style>
  <w:style w:type="paragraph" w:customStyle="1" w:styleId="A8CC2ACA8E644050894B2FBAFF06B84A">
    <w:name w:val="A8CC2ACA8E644050894B2FBAFF06B84A"/>
  </w:style>
  <w:style w:type="paragraph" w:customStyle="1" w:styleId="FE43390949BF4B618A04E0CCD1437259">
    <w:name w:val="FE43390949BF4B618A04E0CCD1437259"/>
  </w:style>
  <w:style w:type="paragraph" w:customStyle="1" w:styleId="18B660B288E740D684D980588A652479">
    <w:name w:val="18B660B288E740D684D980588A652479"/>
  </w:style>
  <w:style w:type="paragraph" w:customStyle="1" w:styleId="C287E41C2FB947C49712796475BBAD63">
    <w:name w:val="C287E41C2FB947C49712796475BBAD63"/>
  </w:style>
  <w:style w:type="paragraph" w:customStyle="1" w:styleId="A059C0445EDB4CAA92C2A9D28C82026A">
    <w:name w:val="A059C0445EDB4CAA92C2A9D28C82026A"/>
  </w:style>
  <w:style w:type="paragraph" w:customStyle="1" w:styleId="6B936DAE074B4BEEB908FC9009DB60B8">
    <w:name w:val="6B936DAE074B4BEEB908FC9009DB60B8"/>
  </w:style>
  <w:style w:type="paragraph" w:customStyle="1" w:styleId="637F5BD54787466896B880DF63F5F8C8">
    <w:name w:val="637F5BD54787466896B880DF63F5F8C8"/>
  </w:style>
  <w:style w:type="paragraph" w:customStyle="1" w:styleId="86E05E55F71F400D85851E6F2910D186">
    <w:name w:val="86E05E55F71F400D85851E6F2910D186"/>
  </w:style>
  <w:style w:type="paragraph" w:customStyle="1" w:styleId="50F187DAC7F44ABE8DDF37831DA8145D">
    <w:name w:val="50F187DAC7F44ABE8DDF37831DA8145D"/>
  </w:style>
  <w:style w:type="paragraph" w:customStyle="1" w:styleId="30B6C529D5AA4E66AB6531CCE4A38F04">
    <w:name w:val="30B6C529D5AA4E66AB6531CCE4A38F04"/>
  </w:style>
  <w:style w:type="paragraph" w:customStyle="1" w:styleId="8E2995C198764C49A0F5B1CE6FA8566A">
    <w:name w:val="8E2995C198764C49A0F5B1CE6FA8566A"/>
  </w:style>
  <w:style w:type="paragraph" w:customStyle="1" w:styleId="8E5A7047F9C04BE0A2DFAAD9B4727D21">
    <w:name w:val="8E5A7047F9C04BE0A2DFAAD9B4727D21"/>
  </w:style>
  <w:style w:type="paragraph" w:customStyle="1" w:styleId="AB4120580B7A41F487542F033DBBCEA0">
    <w:name w:val="AB4120580B7A41F487542F033DBBCEA0"/>
  </w:style>
  <w:style w:type="paragraph" w:customStyle="1" w:styleId="58BF826709C14F06834FA1BDBE09A6DD">
    <w:name w:val="58BF826709C14F06834FA1BDBE09A6DD"/>
  </w:style>
  <w:style w:type="paragraph" w:customStyle="1" w:styleId="20021262B6834880B87F3C3480B7830F">
    <w:name w:val="20021262B6834880B87F3C3480B7830F"/>
  </w:style>
  <w:style w:type="paragraph" w:customStyle="1" w:styleId="80685B769B314F0B9BD8272F2DE9A428">
    <w:name w:val="80685B769B314F0B9BD8272F2DE9A428"/>
  </w:style>
  <w:style w:type="paragraph" w:customStyle="1" w:styleId="CF8E04B3575A4B588A12F20A75A0F32B">
    <w:name w:val="CF8E04B3575A4B588A12F20A75A0F32B"/>
  </w:style>
  <w:style w:type="paragraph" w:customStyle="1" w:styleId="4A70CCF3381C44519A036D82822159C3">
    <w:name w:val="4A70CCF3381C44519A036D82822159C3"/>
  </w:style>
  <w:style w:type="paragraph" w:customStyle="1" w:styleId="3E38B73884A14E03A914C0F9D4E242A1">
    <w:name w:val="3E38B73884A14E03A914C0F9D4E242A1"/>
  </w:style>
  <w:style w:type="paragraph" w:customStyle="1" w:styleId="847B836235BA400F8B5B55E9CD46DA8F">
    <w:name w:val="847B836235BA400F8B5B55E9CD46DA8F"/>
  </w:style>
  <w:style w:type="paragraph" w:customStyle="1" w:styleId="10D8079FA276449CB903F25743C45D8A">
    <w:name w:val="10D8079FA276449CB903F25743C45D8A"/>
  </w:style>
  <w:style w:type="paragraph" w:customStyle="1" w:styleId="747741D311574313BF38B32215B0F4DE">
    <w:name w:val="747741D311574313BF38B32215B0F4DE"/>
  </w:style>
  <w:style w:type="paragraph" w:customStyle="1" w:styleId="00B5D448B06A48F8A8EB8FD4C9E630C3">
    <w:name w:val="00B5D448B06A48F8A8EB8FD4C9E630C3"/>
  </w:style>
  <w:style w:type="paragraph" w:customStyle="1" w:styleId="BB413EEDE76445F7B69EC040185DDEE1">
    <w:name w:val="BB413EEDE76445F7B69EC040185DDEE1"/>
  </w:style>
  <w:style w:type="paragraph" w:customStyle="1" w:styleId="311F8F2D966C48D4AB801F96977752B6">
    <w:name w:val="311F8F2D966C48D4AB801F96977752B6"/>
  </w:style>
  <w:style w:type="paragraph" w:customStyle="1" w:styleId="54C8C7E651BD461C9915D767F971FE54">
    <w:name w:val="54C8C7E651BD461C9915D767F971FE54"/>
  </w:style>
  <w:style w:type="paragraph" w:customStyle="1" w:styleId="800A6E2960BB43E5BBD1153ABE4C5CA0">
    <w:name w:val="800A6E2960BB43E5BBD1153ABE4C5CA0"/>
  </w:style>
  <w:style w:type="paragraph" w:customStyle="1" w:styleId="6E9CDE62F5D840378B9C9C578F3508E8">
    <w:name w:val="6E9CDE62F5D840378B9C9C578F3508E8"/>
  </w:style>
  <w:style w:type="paragraph" w:customStyle="1" w:styleId="7F6FA937FC79455F8D9577CA9F1833E3">
    <w:name w:val="7F6FA937FC79455F8D9577CA9F1833E3"/>
  </w:style>
  <w:style w:type="paragraph" w:customStyle="1" w:styleId="D11E5592227A4606BE0A79B9B03DBBF6">
    <w:name w:val="D11E5592227A4606BE0A79B9B03DBBF6"/>
  </w:style>
  <w:style w:type="paragraph" w:customStyle="1" w:styleId="87AA8BEB6EF845A5BC5962FFFF695E55">
    <w:name w:val="87AA8BEB6EF845A5BC5962FFFF695E55"/>
  </w:style>
  <w:style w:type="paragraph" w:customStyle="1" w:styleId="0732A13240CC46559516F2CAFE6850B3">
    <w:name w:val="0732A13240CC46559516F2CAFE6850B3"/>
  </w:style>
  <w:style w:type="paragraph" w:customStyle="1" w:styleId="5FBE86E53B0A4B0D9CD3C9ADB79F33BC">
    <w:name w:val="5FBE86E53B0A4B0D9CD3C9ADB79F33BC"/>
  </w:style>
  <w:style w:type="paragraph" w:customStyle="1" w:styleId="592D38DC17864DF38BE8EDAC1BF8BED2">
    <w:name w:val="592D38DC17864DF38BE8EDAC1BF8BED2"/>
  </w:style>
  <w:style w:type="paragraph" w:customStyle="1" w:styleId="5474E8BAE9864A938A5ED257718ECCBD">
    <w:name w:val="5474E8BAE9864A938A5ED257718ECCBD"/>
  </w:style>
  <w:style w:type="paragraph" w:customStyle="1" w:styleId="F4BF205B7F0E4225B9D9DC7158BB00A2">
    <w:name w:val="F4BF205B7F0E4225B9D9DC7158BB00A2"/>
  </w:style>
  <w:style w:type="paragraph" w:customStyle="1" w:styleId="43A6185D37714FD1BB230F0D47822ABF">
    <w:name w:val="43A6185D37714FD1BB230F0D47822ABF"/>
  </w:style>
  <w:style w:type="paragraph" w:customStyle="1" w:styleId="986CE53E7D564227AF2753316F3054E7">
    <w:name w:val="986CE53E7D564227AF2753316F3054E7"/>
  </w:style>
  <w:style w:type="paragraph" w:customStyle="1" w:styleId="F76F0D3C42444820AA3AD03D3FF107AA">
    <w:name w:val="F76F0D3C42444820AA3AD03D3FF107AA"/>
  </w:style>
  <w:style w:type="paragraph" w:customStyle="1" w:styleId="7E96497946544F82B8106E410F4F8960">
    <w:name w:val="7E96497946544F82B8106E410F4F8960"/>
  </w:style>
  <w:style w:type="paragraph" w:customStyle="1" w:styleId="CEA364A062904AB48B987321F8EE40FE">
    <w:name w:val="CEA364A062904AB48B987321F8EE40FE"/>
    <w:rsid w:val="008C217D"/>
  </w:style>
  <w:style w:type="paragraph" w:customStyle="1" w:styleId="1CEE9D6A0FED4D0898F1B1FFB7E80A48">
    <w:name w:val="1CEE9D6A0FED4D0898F1B1FFB7E80A48"/>
    <w:rsid w:val="008C21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Test plan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580264-ECF6-4475-8F65-8E55A2C00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32</TotalTime>
  <Pages>7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Sudoers’ Test Plan</vt:lpstr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Sudoers’ Test Plan</dc:title>
  <dc:subject/>
  <dc:creator>Kristine Dudley</dc:creator>
  <cp:keywords/>
  <dc:description/>
  <cp:lastModifiedBy>Kristine Dudley</cp:lastModifiedBy>
  <cp:revision>5</cp:revision>
  <dcterms:created xsi:type="dcterms:W3CDTF">2019-04-07T20:51:00Z</dcterms:created>
  <dcterms:modified xsi:type="dcterms:W3CDTF">2019-04-08T00:39:00Z</dcterms:modified>
</cp:coreProperties>
</file>